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9EF79" w14:textId="0554C9A9" w:rsidR="00394A6D" w:rsidRPr="00450D0E" w:rsidRDefault="00E94487">
      <w:pPr>
        <w:pStyle w:val="Title"/>
        <w:rPr>
          <w:lang w:val="en-GB"/>
        </w:rPr>
      </w:pPr>
      <w:r>
        <w:rPr>
          <w:lang w:val="en-GB"/>
        </w:rPr>
        <w:t>Katie Oliver</w:t>
      </w:r>
    </w:p>
    <w:p w14:paraId="01AFE436" w14:textId="6E4AB21F" w:rsidR="00394A6D" w:rsidRPr="00450D0E" w:rsidRDefault="00E94487" w:rsidP="00E94487">
      <w:pPr>
        <w:rPr>
          <w:lang w:val="en-GB"/>
        </w:rPr>
      </w:pPr>
      <w:r>
        <w:rPr>
          <w:lang w:val="en-GB"/>
        </w:rPr>
        <w:t>Kettering</w:t>
      </w:r>
      <w:r w:rsidR="00CC75DB" w:rsidRPr="00450D0E">
        <w:rPr>
          <w:lang w:val="en-GB" w:bidi="en-GB"/>
        </w:rPr>
        <w:t>,</w:t>
      </w:r>
      <w:r>
        <w:rPr>
          <w:lang w:val="en-GB" w:bidi="en-GB"/>
        </w:rPr>
        <w:t xml:space="preserve"> Northamptonshire</w:t>
      </w:r>
      <w:r w:rsidR="00CC75DB" w:rsidRPr="00450D0E">
        <w:rPr>
          <w:lang w:val="en-GB" w:bidi="en-GB"/>
        </w:rPr>
        <w:t xml:space="preserve"> | </w:t>
      </w:r>
      <w:r>
        <w:rPr>
          <w:lang w:val="en-GB"/>
        </w:rPr>
        <w:t>07933 359203</w:t>
      </w:r>
      <w:r w:rsidR="00CC75DB" w:rsidRPr="00450D0E">
        <w:rPr>
          <w:lang w:val="en-GB" w:bidi="en-GB"/>
        </w:rPr>
        <w:t> | </w:t>
      </w:r>
      <w:r>
        <w:rPr>
          <w:lang w:val="en-GB"/>
        </w:rPr>
        <w:t>katieoliver458@icloud.com</w:t>
      </w:r>
    </w:p>
    <w:sdt>
      <w:sdtPr>
        <w:rPr>
          <w:lang w:val="en-GB"/>
        </w:rPr>
        <w:alias w:val="Education:"/>
        <w:tag w:val="Education:"/>
        <w:id w:val="1513793667"/>
        <w:placeholder>
          <w:docPart w:val="560BC28B84F74D258118776DFE32945E"/>
        </w:placeholder>
        <w:temporary/>
        <w:showingPlcHdr/>
        <w15:appearance w15:val="hidden"/>
      </w:sdtPr>
      <w:sdtContent>
        <w:p w14:paraId="53D2A636" w14:textId="77777777" w:rsidR="00394A6D" w:rsidRPr="00450D0E" w:rsidRDefault="007D00B3">
          <w:pPr>
            <w:pStyle w:val="Heading1"/>
            <w:rPr>
              <w:lang w:val="en-GB"/>
            </w:rPr>
          </w:pPr>
          <w:r w:rsidRPr="00450D0E">
            <w:rPr>
              <w:lang w:val="en-GB" w:bidi="en-GB"/>
            </w:rPr>
            <w:t>Education</w:t>
          </w:r>
        </w:p>
      </w:sdtContent>
    </w:sdt>
    <w:p w14:paraId="533F411B" w14:textId="561B1E39" w:rsidR="00394A6D" w:rsidRPr="00450D0E" w:rsidRDefault="00E94487">
      <w:pPr>
        <w:pStyle w:val="Heading2"/>
        <w:rPr>
          <w:lang w:val="en-GB"/>
        </w:rPr>
      </w:pPr>
      <w:r>
        <w:rPr>
          <w:lang w:val="en-GB"/>
        </w:rPr>
        <w:t>Cardiff university</w:t>
      </w:r>
      <w:r w:rsidR="007D00B3" w:rsidRPr="00450D0E">
        <w:rPr>
          <w:lang w:val="en-GB" w:bidi="en-GB"/>
        </w:rPr>
        <w:t> | </w:t>
      </w:r>
      <w:r w:rsidRPr="00E94487">
        <w:rPr>
          <w:lang w:val="en-GB"/>
        </w:rPr>
        <w:t>2022 – 2026</w:t>
      </w:r>
      <w:r>
        <w:rPr>
          <w:lang w:val="en-GB"/>
        </w:rPr>
        <w:t xml:space="preserve"> </w:t>
      </w:r>
    </w:p>
    <w:p w14:paraId="3CB19156" w14:textId="7B049A99" w:rsidR="00394A6D" w:rsidRPr="00450D0E" w:rsidRDefault="00E94487" w:rsidP="008916B6">
      <w:pPr>
        <w:pStyle w:val="ListBullet"/>
        <w:numPr>
          <w:ilvl w:val="0"/>
          <w:numId w:val="18"/>
        </w:numPr>
        <w:rPr>
          <w:lang w:val="en-GB"/>
        </w:rPr>
      </w:pPr>
      <w:r>
        <w:rPr>
          <w:lang w:val="en-GB"/>
        </w:rPr>
        <w:t>BSc Business Management (Marketing) with a Professional Placement Year.</w:t>
      </w:r>
    </w:p>
    <w:p w14:paraId="7D216C7D" w14:textId="7EE5FDFA" w:rsidR="00E94487" w:rsidRDefault="00E94487" w:rsidP="00E94487">
      <w:pPr>
        <w:pStyle w:val="ListBullet"/>
        <w:rPr>
          <w:lang w:val="en-GB"/>
        </w:rPr>
      </w:pPr>
      <w:r>
        <w:rPr>
          <w:lang w:val="en-GB"/>
        </w:rPr>
        <w:t>Predicted 1</w:t>
      </w:r>
      <w:r w:rsidRPr="00E94487">
        <w:rPr>
          <w:vertAlign w:val="superscript"/>
          <w:lang w:val="en-GB"/>
        </w:rPr>
        <w:t>st</w:t>
      </w:r>
      <w:r>
        <w:rPr>
          <w:lang w:val="en-GB"/>
        </w:rPr>
        <w:t xml:space="preserve"> Class Honours.</w:t>
      </w:r>
    </w:p>
    <w:p w14:paraId="2B8C1660" w14:textId="7D38BD2E" w:rsidR="00E94487" w:rsidRPr="00E94487" w:rsidRDefault="00E94487" w:rsidP="00E94487">
      <w:pPr>
        <w:pStyle w:val="ListBullet"/>
        <w:rPr>
          <w:lang w:val="en-GB"/>
        </w:rPr>
      </w:pPr>
      <w:r>
        <w:rPr>
          <w:lang w:val="en-GB"/>
        </w:rPr>
        <w:t>Awarded University Undergraduate Scholarship for Best Performance in 1</w:t>
      </w:r>
      <w:r w:rsidRPr="00E94487">
        <w:rPr>
          <w:vertAlign w:val="superscript"/>
          <w:lang w:val="en-GB"/>
        </w:rPr>
        <w:t>st</w:t>
      </w:r>
      <w:r>
        <w:rPr>
          <w:lang w:val="en-GB"/>
        </w:rPr>
        <w:t xml:space="preserve"> Year (2022/23). </w:t>
      </w:r>
    </w:p>
    <w:p w14:paraId="30F5E097" w14:textId="37636CDB" w:rsidR="00394A6D" w:rsidRPr="00450D0E" w:rsidRDefault="00E94487">
      <w:pPr>
        <w:pStyle w:val="Heading2"/>
        <w:rPr>
          <w:lang w:val="en-GB"/>
        </w:rPr>
      </w:pPr>
      <w:r>
        <w:rPr>
          <w:lang w:val="en-GB"/>
        </w:rPr>
        <w:t>Bishop stopford school &amp; sixth form</w:t>
      </w:r>
      <w:r w:rsidR="007D00B3" w:rsidRPr="00450D0E">
        <w:rPr>
          <w:lang w:val="en-GB" w:bidi="en-GB"/>
        </w:rPr>
        <w:t> |</w:t>
      </w:r>
      <w:r>
        <w:rPr>
          <w:lang w:val="en-GB" w:bidi="en-GB"/>
        </w:rPr>
        <w:t xml:space="preserve"> 2015 - 2022</w:t>
      </w:r>
    </w:p>
    <w:p w14:paraId="4E3582A5" w14:textId="71907669" w:rsidR="00394A6D" w:rsidRDefault="00E94487" w:rsidP="00E94487">
      <w:pPr>
        <w:pStyle w:val="ListBullet"/>
        <w:rPr>
          <w:lang w:val="en-GB"/>
        </w:rPr>
      </w:pPr>
      <w:r>
        <w:rPr>
          <w:lang w:val="en-GB"/>
        </w:rPr>
        <w:t xml:space="preserve">A-Level: Mathematics (A*), Chemistry (A*), History (A*). </w:t>
      </w:r>
    </w:p>
    <w:p w14:paraId="4C90B094" w14:textId="0AACF91D" w:rsidR="00E94487" w:rsidRPr="00E94487" w:rsidRDefault="00E94487" w:rsidP="00E94487">
      <w:pPr>
        <w:pStyle w:val="ListBullet"/>
        <w:rPr>
          <w:lang w:val="en-GB"/>
        </w:rPr>
      </w:pPr>
      <w:r>
        <w:rPr>
          <w:lang w:val="en-GB"/>
        </w:rPr>
        <w:t xml:space="preserve">GCSE: 11 subjects (Grades 7-9) including Mathematics (8), English Language (9). </w:t>
      </w:r>
    </w:p>
    <w:sdt>
      <w:sdtPr>
        <w:rPr>
          <w:lang w:val="en-GB"/>
        </w:rPr>
        <w:alias w:val="Experience:"/>
        <w:tag w:val="Experience:"/>
        <w:id w:val="1663044356"/>
        <w:placeholder>
          <w:docPart w:val="1E919225A7FC43709CE5E9DBBF00AD7C"/>
        </w:placeholder>
        <w:temporary/>
        <w:showingPlcHdr/>
        <w15:appearance w15:val="hidden"/>
      </w:sdtPr>
      <w:sdtContent>
        <w:p w14:paraId="3506359F" w14:textId="77777777" w:rsidR="00E94487" w:rsidRPr="00450D0E" w:rsidRDefault="00E94487" w:rsidP="00E94487">
          <w:pPr>
            <w:pStyle w:val="Heading1"/>
            <w:rPr>
              <w:lang w:val="en-GB"/>
            </w:rPr>
          </w:pPr>
          <w:r w:rsidRPr="00450D0E">
            <w:rPr>
              <w:lang w:val="en-GB" w:bidi="en-GB"/>
            </w:rPr>
            <w:t>Experience</w:t>
          </w:r>
        </w:p>
      </w:sdtContent>
    </w:sdt>
    <w:p w14:paraId="4A43D859" w14:textId="09DE769F" w:rsidR="00E94487" w:rsidRPr="00450D0E" w:rsidRDefault="00E94487" w:rsidP="00E94487">
      <w:pPr>
        <w:pStyle w:val="Heading2"/>
        <w:rPr>
          <w:lang w:val="en-GB"/>
        </w:rPr>
      </w:pPr>
      <w:r>
        <w:rPr>
          <w:lang w:val="en-GB"/>
        </w:rPr>
        <w:t>sales support intern</w:t>
      </w:r>
      <w:r w:rsidRPr="00450D0E">
        <w:rPr>
          <w:lang w:val="en-GB" w:bidi="en-GB"/>
        </w:rPr>
        <w:t> | </w:t>
      </w:r>
      <w:r>
        <w:rPr>
          <w:lang w:val="en-GB"/>
        </w:rPr>
        <w:t>hewlett packard enterprise</w:t>
      </w:r>
      <w:r w:rsidRPr="00450D0E">
        <w:rPr>
          <w:lang w:val="en-GB" w:bidi="en-GB"/>
        </w:rPr>
        <w:t> | </w:t>
      </w:r>
      <w:r>
        <w:rPr>
          <w:lang w:val="en-GB"/>
        </w:rPr>
        <w:t xml:space="preserve">july 2024 – present </w:t>
      </w:r>
    </w:p>
    <w:p w14:paraId="3BF89599" w14:textId="77777777" w:rsidR="00E94487" w:rsidRPr="0000695D" w:rsidRDefault="00E94487" w:rsidP="00E94487">
      <w:pPr>
        <w:pStyle w:val="ListBullet"/>
      </w:pPr>
      <w:r w:rsidRPr="0000695D">
        <w:t xml:space="preserve">Gained an in-depth understanding of technology business-to-business sales, specifically within the Public Sector. </w:t>
      </w:r>
    </w:p>
    <w:p w14:paraId="4A8FF48F" w14:textId="77777777" w:rsidR="00E94487" w:rsidRPr="0000695D" w:rsidRDefault="00E94487" w:rsidP="00E94487">
      <w:pPr>
        <w:pStyle w:val="ListBullet"/>
      </w:pPr>
      <w:r w:rsidRPr="0000695D">
        <w:t xml:space="preserve">Supported a team of Digital Sales Reps with sales forecasting, reporting, research, customer outreach and other ad hoc tasks. </w:t>
      </w:r>
    </w:p>
    <w:p w14:paraId="0FA5F3F5" w14:textId="77777777" w:rsidR="00E94487" w:rsidRPr="0000695D" w:rsidRDefault="00E94487" w:rsidP="00E94487">
      <w:pPr>
        <w:pStyle w:val="ListBullet"/>
      </w:pPr>
      <w:r w:rsidRPr="0000695D">
        <w:t xml:space="preserve">Provided value by managing an account patch, working with partners and customers to progress live opportunities and generate new pipeline. </w:t>
      </w:r>
    </w:p>
    <w:p w14:paraId="6C8CC7F5" w14:textId="77777777" w:rsidR="00E94487" w:rsidRPr="0000695D" w:rsidRDefault="00E94487" w:rsidP="00E94487">
      <w:pPr>
        <w:pStyle w:val="ListBullet"/>
      </w:pPr>
      <w:r w:rsidRPr="0000695D">
        <w:t xml:space="preserve">Planned and managed events for the Sales Organisation, such as Q4 and Q1 Deal Days, responsible for the scheduling, catering, and coordination of the event. </w:t>
      </w:r>
    </w:p>
    <w:p w14:paraId="27CFA207" w14:textId="69DFEFC6" w:rsidR="00E94487" w:rsidRPr="00E94487" w:rsidRDefault="00E94487" w:rsidP="00E94487">
      <w:pPr>
        <w:pStyle w:val="ListBullet"/>
      </w:pPr>
      <w:r w:rsidRPr="0000695D">
        <w:t xml:space="preserve">Participated in the Intern Sales Readiness Program, attending regular sessions and practicing customer roleplays to improve my sales skills and prepare me to become a graduate seller. </w:t>
      </w:r>
    </w:p>
    <w:p w14:paraId="6387BC42" w14:textId="31D5F2FF" w:rsidR="00E94487" w:rsidRPr="00450D0E" w:rsidRDefault="00E94487" w:rsidP="00E94487">
      <w:pPr>
        <w:pStyle w:val="Heading2"/>
        <w:rPr>
          <w:lang w:val="en-GB"/>
        </w:rPr>
      </w:pPr>
      <w:r>
        <w:rPr>
          <w:lang w:val="en-GB"/>
        </w:rPr>
        <w:t>retail associate</w:t>
      </w:r>
      <w:r w:rsidRPr="00450D0E">
        <w:rPr>
          <w:lang w:val="en-GB" w:bidi="en-GB"/>
        </w:rPr>
        <w:t> | </w:t>
      </w:r>
      <w:r>
        <w:rPr>
          <w:lang w:val="en-GB"/>
        </w:rPr>
        <w:t>tk maxx</w:t>
      </w:r>
      <w:r w:rsidRPr="00450D0E">
        <w:rPr>
          <w:lang w:val="en-GB" w:bidi="en-GB"/>
        </w:rPr>
        <w:t> | </w:t>
      </w:r>
      <w:r>
        <w:rPr>
          <w:lang w:val="en-GB"/>
        </w:rPr>
        <w:t>2020</w:t>
      </w:r>
      <w:r>
        <w:rPr>
          <w:lang w:val="en-GB" w:bidi="en-GB"/>
        </w:rPr>
        <w:t xml:space="preserve"> – 2024 </w:t>
      </w:r>
    </w:p>
    <w:p w14:paraId="3BB41454" w14:textId="77777777" w:rsidR="00E94487" w:rsidRPr="0000695D" w:rsidRDefault="00E94487" w:rsidP="00E94487">
      <w:pPr>
        <w:pStyle w:val="ListParagraph"/>
        <w:numPr>
          <w:ilvl w:val="0"/>
          <w:numId w:val="19"/>
        </w:numPr>
        <w:spacing w:after="0"/>
        <w:rPr>
          <w:rFonts w:cstheme="minorHAnsi"/>
        </w:rPr>
      </w:pPr>
      <w:r w:rsidRPr="0000695D">
        <w:rPr>
          <w:rFonts w:cstheme="minorHAnsi"/>
        </w:rPr>
        <w:t xml:space="preserve">Handled cash transactions, stock work, taking inventory and maintained a tidy store. </w:t>
      </w:r>
    </w:p>
    <w:p w14:paraId="067CBB8D" w14:textId="77777777" w:rsidR="00E94487" w:rsidRPr="0000695D" w:rsidRDefault="00E94487" w:rsidP="00E94487">
      <w:pPr>
        <w:pStyle w:val="ListParagraph"/>
        <w:numPr>
          <w:ilvl w:val="0"/>
          <w:numId w:val="19"/>
        </w:numPr>
        <w:spacing w:after="0"/>
        <w:rPr>
          <w:rFonts w:cstheme="minorHAnsi"/>
        </w:rPr>
      </w:pPr>
      <w:r w:rsidRPr="0000695D">
        <w:rPr>
          <w:rFonts w:cstheme="minorHAnsi"/>
        </w:rPr>
        <w:t xml:space="preserve">Delivered excellent customer service by answering high volumes of customer queries and solving disputes. </w:t>
      </w:r>
    </w:p>
    <w:p w14:paraId="7A33CC50" w14:textId="48B7F8B2" w:rsidR="00E94487" w:rsidRPr="0000695D" w:rsidRDefault="00E94487" w:rsidP="00E94487">
      <w:pPr>
        <w:pStyle w:val="ListParagraph"/>
        <w:numPr>
          <w:ilvl w:val="0"/>
          <w:numId w:val="19"/>
        </w:numPr>
        <w:spacing w:after="0"/>
        <w:rPr>
          <w:rFonts w:cstheme="minorHAnsi"/>
        </w:rPr>
      </w:pPr>
      <w:r w:rsidRPr="0000695D">
        <w:rPr>
          <w:rFonts w:cstheme="minorHAnsi"/>
        </w:rPr>
        <w:t xml:space="preserve">Adapted my work to fit with </w:t>
      </w:r>
      <w:r w:rsidRPr="0000695D">
        <w:rPr>
          <w:rFonts w:cstheme="minorHAnsi"/>
        </w:rPr>
        <w:t>manager</w:t>
      </w:r>
      <w:r>
        <w:rPr>
          <w:rFonts w:cstheme="minorHAnsi"/>
        </w:rPr>
        <w:t xml:space="preserve"> </w:t>
      </w:r>
      <w:r w:rsidRPr="0000695D">
        <w:rPr>
          <w:rFonts w:cstheme="minorHAnsi"/>
        </w:rPr>
        <w:t xml:space="preserve">expectations, such as focusing on loyalty schemes to improve the store’s regional standing. </w:t>
      </w:r>
    </w:p>
    <w:p w14:paraId="682A15B9" w14:textId="1DB93492" w:rsidR="00E94487" w:rsidRPr="00E94487" w:rsidRDefault="00E94487" w:rsidP="00E94487">
      <w:pPr>
        <w:pStyle w:val="ListParagraph"/>
        <w:numPr>
          <w:ilvl w:val="0"/>
          <w:numId w:val="19"/>
        </w:numPr>
        <w:spacing w:after="0"/>
        <w:rPr>
          <w:rFonts w:cstheme="minorHAnsi"/>
        </w:rPr>
      </w:pPr>
      <w:r w:rsidRPr="0000695D">
        <w:rPr>
          <w:rFonts w:cstheme="minorHAnsi"/>
        </w:rPr>
        <w:t xml:space="preserve">Demonstrated time management skills by prioritising essential tasks during busy periods and ensuring tasks are completed e.g., flowing 12 pallets of stock in one 4-hour shift. </w:t>
      </w:r>
    </w:p>
    <w:p w14:paraId="7155B233" w14:textId="4292D36E" w:rsidR="00394A6D" w:rsidRPr="00450D0E" w:rsidRDefault="00E94487">
      <w:pPr>
        <w:pStyle w:val="Heading1"/>
        <w:rPr>
          <w:lang w:val="en-GB"/>
        </w:rPr>
      </w:pPr>
      <w:r>
        <w:rPr>
          <w:lang w:val="en-GB"/>
        </w:rPr>
        <w:t xml:space="preserve">Skills &amp; Interests </w:t>
      </w:r>
    </w:p>
    <w:p w14:paraId="7FA2358D" w14:textId="0A1675EB" w:rsidR="00394A6D" w:rsidRPr="00450D0E" w:rsidRDefault="00E94487">
      <w:pPr>
        <w:pStyle w:val="Heading2"/>
        <w:rPr>
          <w:lang w:val="en-GB"/>
        </w:rPr>
      </w:pPr>
      <w:r>
        <w:rPr>
          <w:lang w:val="en-GB"/>
        </w:rPr>
        <w:t>it skills</w:t>
      </w:r>
    </w:p>
    <w:p w14:paraId="0CED5923" w14:textId="168EACB4" w:rsidR="00394A6D" w:rsidRPr="00450D0E" w:rsidRDefault="00E94487" w:rsidP="001C3125">
      <w:pPr>
        <w:pStyle w:val="ListBullet"/>
        <w:numPr>
          <w:ilvl w:val="0"/>
          <w:numId w:val="0"/>
        </w:numPr>
        <w:ind w:left="360" w:hanging="360"/>
        <w:rPr>
          <w:lang w:val="en-GB"/>
        </w:rPr>
      </w:pPr>
      <w:r>
        <w:rPr>
          <w:lang w:val="en-GB"/>
        </w:rPr>
        <w:t>Proficient in Microsoft Word, PowerPoint, Excel, and CRM systems such as Salesforce.</w:t>
      </w:r>
    </w:p>
    <w:p w14:paraId="08815162" w14:textId="70C37964" w:rsidR="00394A6D" w:rsidRPr="00450D0E" w:rsidRDefault="001C3125">
      <w:pPr>
        <w:pStyle w:val="Heading2"/>
        <w:rPr>
          <w:lang w:val="en-GB"/>
        </w:rPr>
      </w:pPr>
      <w:r>
        <w:rPr>
          <w:lang w:val="en-GB"/>
        </w:rPr>
        <w:t>interests</w:t>
      </w:r>
    </w:p>
    <w:p w14:paraId="6CC30B97" w14:textId="154504B9" w:rsidR="004E4474" w:rsidRPr="001C3125" w:rsidRDefault="001C3125" w:rsidP="001C3125">
      <w:pPr>
        <w:rPr>
          <w:rFonts w:cstheme="minorHAnsi"/>
        </w:rPr>
      </w:pPr>
      <w:r w:rsidRPr="0000695D">
        <w:rPr>
          <w:rFonts w:cstheme="minorHAnsi"/>
        </w:rPr>
        <w:t xml:space="preserve">Undertook dance classes and examinations until age 16. Took lessons in Cornet and Tenor Horn up to Grade 6 Level and performed at concerts and competitions with a Youth Brass Band across the UK and Europe. Member of Cardiff University Business Netball, taking part in training, matches and socials. Enjoy travelling with family and have visited Canada, Japan, and countries in Europe. </w:t>
      </w:r>
    </w:p>
    <w:sectPr w:rsidR="004E4474" w:rsidRPr="001C3125" w:rsidSect="00450D0E">
      <w:footerReference w:type="default" r:id="rId7"/>
      <w:pgSz w:w="11906" w:h="16838" w:code="9"/>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072ED" w14:textId="77777777" w:rsidR="00B2595F" w:rsidRDefault="00B2595F">
      <w:pPr>
        <w:spacing w:after="0"/>
      </w:pPr>
      <w:r>
        <w:separator/>
      </w:r>
    </w:p>
  </w:endnote>
  <w:endnote w:type="continuationSeparator" w:id="0">
    <w:p w14:paraId="03460121" w14:textId="77777777" w:rsidR="00B2595F" w:rsidRDefault="00B259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341617930"/>
      <w:docPartObj>
        <w:docPartGallery w:val="Page Numbers (Bottom of Page)"/>
        <w:docPartUnique/>
      </w:docPartObj>
    </w:sdtPr>
    <w:sdtEndPr>
      <w:rPr>
        <w:noProof/>
      </w:rPr>
    </w:sdtEndPr>
    <w:sdtContent>
      <w:p w14:paraId="490C517D" w14:textId="77777777" w:rsidR="00394A6D" w:rsidRPr="00450D0E" w:rsidRDefault="007D00B3">
        <w:pPr>
          <w:pStyle w:val="Footer"/>
          <w:rPr>
            <w:lang w:val="en-GB"/>
          </w:rPr>
        </w:pPr>
        <w:r w:rsidRPr="00450D0E">
          <w:rPr>
            <w:lang w:val="en-GB" w:bidi="en-GB"/>
          </w:rPr>
          <w:fldChar w:fldCharType="begin"/>
        </w:r>
        <w:r w:rsidRPr="00450D0E">
          <w:rPr>
            <w:lang w:val="en-GB" w:bidi="en-GB"/>
          </w:rPr>
          <w:instrText xml:space="preserve"> PAGE   \* MERGEFORMAT </w:instrText>
        </w:r>
        <w:r w:rsidRPr="00450D0E">
          <w:rPr>
            <w:lang w:val="en-GB" w:bidi="en-GB"/>
          </w:rPr>
          <w:fldChar w:fldCharType="separate"/>
        </w:r>
        <w:r w:rsidR="005E5E55" w:rsidRPr="00450D0E">
          <w:rPr>
            <w:noProof/>
            <w:lang w:val="en-GB" w:bidi="en-GB"/>
          </w:rPr>
          <w:t>2</w:t>
        </w:r>
        <w:r w:rsidRPr="00450D0E">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335C7" w14:textId="77777777" w:rsidR="00B2595F" w:rsidRDefault="00B2595F">
      <w:pPr>
        <w:spacing w:after="0"/>
      </w:pPr>
      <w:r>
        <w:separator/>
      </w:r>
    </w:p>
  </w:footnote>
  <w:footnote w:type="continuationSeparator" w:id="0">
    <w:p w14:paraId="640D699E" w14:textId="77777777" w:rsidR="00B2595F" w:rsidRDefault="00B259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77803D1"/>
    <w:multiLevelType w:val="hybridMultilevel"/>
    <w:tmpl w:val="ED546A1A"/>
    <w:lvl w:ilvl="0" w:tplc="9FB466B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7A5889"/>
    <w:multiLevelType w:val="hybridMultilevel"/>
    <w:tmpl w:val="E272B80A"/>
    <w:lvl w:ilvl="0" w:tplc="5762CD2E">
      <w:start w:val="51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20581373">
    <w:abstractNumId w:val="9"/>
  </w:num>
  <w:num w:numId="2" w16cid:durableId="752121923">
    <w:abstractNumId w:val="9"/>
    <w:lvlOverride w:ilvl="0">
      <w:startOverride w:val="1"/>
    </w:lvlOverride>
  </w:num>
  <w:num w:numId="3" w16cid:durableId="1688487543">
    <w:abstractNumId w:val="9"/>
    <w:lvlOverride w:ilvl="0">
      <w:startOverride w:val="1"/>
    </w:lvlOverride>
  </w:num>
  <w:num w:numId="4" w16cid:durableId="825364102">
    <w:abstractNumId w:val="9"/>
    <w:lvlOverride w:ilvl="0">
      <w:startOverride w:val="1"/>
    </w:lvlOverride>
  </w:num>
  <w:num w:numId="5" w16cid:durableId="160774456">
    <w:abstractNumId w:val="7"/>
  </w:num>
  <w:num w:numId="6" w16cid:durableId="485585406">
    <w:abstractNumId w:val="6"/>
  </w:num>
  <w:num w:numId="7" w16cid:durableId="1307198877">
    <w:abstractNumId w:val="5"/>
  </w:num>
  <w:num w:numId="8" w16cid:durableId="113256050">
    <w:abstractNumId w:val="4"/>
  </w:num>
  <w:num w:numId="9" w16cid:durableId="1456556824">
    <w:abstractNumId w:val="8"/>
  </w:num>
  <w:num w:numId="10" w16cid:durableId="364524013">
    <w:abstractNumId w:val="3"/>
  </w:num>
  <w:num w:numId="11" w16cid:durableId="217866311">
    <w:abstractNumId w:val="2"/>
  </w:num>
  <w:num w:numId="12" w16cid:durableId="244994806">
    <w:abstractNumId w:val="1"/>
  </w:num>
  <w:num w:numId="13" w16cid:durableId="1941985492">
    <w:abstractNumId w:val="0"/>
  </w:num>
  <w:num w:numId="14" w16cid:durableId="1003750766">
    <w:abstractNumId w:val="12"/>
  </w:num>
  <w:num w:numId="15" w16cid:durableId="1272275836">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796069457">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094862217">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444303463">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611468429">
    <w:abstractNumId w:val="13"/>
  </w:num>
  <w:num w:numId="20" w16cid:durableId="1422143241">
    <w:abstractNumId w:val="11"/>
  </w:num>
  <w:num w:numId="21" w16cid:durableId="699748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87"/>
    <w:rsid w:val="001C3125"/>
    <w:rsid w:val="00374627"/>
    <w:rsid w:val="00394A6D"/>
    <w:rsid w:val="003F19B9"/>
    <w:rsid w:val="004476A1"/>
    <w:rsid w:val="00450D0E"/>
    <w:rsid w:val="004E4474"/>
    <w:rsid w:val="005114E7"/>
    <w:rsid w:val="005E5E55"/>
    <w:rsid w:val="005E6049"/>
    <w:rsid w:val="00616068"/>
    <w:rsid w:val="006E401C"/>
    <w:rsid w:val="0077621B"/>
    <w:rsid w:val="007963CE"/>
    <w:rsid w:val="007D00B3"/>
    <w:rsid w:val="00831EFA"/>
    <w:rsid w:val="008916B6"/>
    <w:rsid w:val="008E10EB"/>
    <w:rsid w:val="009763C8"/>
    <w:rsid w:val="00A8131A"/>
    <w:rsid w:val="00B2595F"/>
    <w:rsid w:val="00B769EE"/>
    <w:rsid w:val="00C57E43"/>
    <w:rsid w:val="00C72B59"/>
    <w:rsid w:val="00C8147F"/>
    <w:rsid w:val="00CC75DB"/>
    <w:rsid w:val="00D33143"/>
    <w:rsid w:val="00D56207"/>
    <w:rsid w:val="00D765AF"/>
    <w:rsid w:val="00DD4208"/>
    <w:rsid w:val="00E94487"/>
    <w:rsid w:val="00EA2B92"/>
    <w:rsid w:val="00EC6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69063"/>
  <w15:chartTrackingRefBased/>
  <w15:docId w15:val="{3C465921-4B12-468A-B4DA-46FA22EC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ka\AppData\Roaming\Microsoft\Templates\Functional%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0BC28B84F74D258118776DFE32945E"/>
        <w:category>
          <w:name w:val="General"/>
          <w:gallery w:val="placeholder"/>
        </w:category>
        <w:types>
          <w:type w:val="bbPlcHdr"/>
        </w:types>
        <w:behaviors>
          <w:behavior w:val="content"/>
        </w:behaviors>
        <w:guid w:val="{B88E9868-7186-4AB0-A33A-1C1B21306C3E}"/>
      </w:docPartPr>
      <w:docPartBody>
        <w:p w:rsidR="00000000" w:rsidRDefault="00000000">
          <w:pPr>
            <w:pStyle w:val="560BC28B84F74D258118776DFE32945E"/>
          </w:pPr>
          <w:r w:rsidRPr="00450D0E">
            <w:rPr>
              <w:lang w:bidi="en-GB"/>
            </w:rPr>
            <w:t>Education</w:t>
          </w:r>
        </w:p>
      </w:docPartBody>
    </w:docPart>
    <w:docPart>
      <w:docPartPr>
        <w:name w:val="1E919225A7FC43709CE5E9DBBF00AD7C"/>
        <w:category>
          <w:name w:val="General"/>
          <w:gallery w:val="placeholder"/>
        </w:category>
        <w:types>
          <w:type w:val="bbPlcHdr"/>
        </w:types>
        <w:behaviors>
          <w:behavior w:val="content"/>
        </w:behaviors>
        <w:guid w:val="{3228B814-8FEF-47CE-BC79-C118C42EF3C9}"/>
      </w:docPartPr>
      <w:docPartBody>
        <w:p w:rsidR="00000000" w:rsidRDefault="00323D99" w:rsidP="00323D99">
          <w:pPr>
            <w:pStyle w:val="1E919225A7FC43709CE5E9DBBF00AD7C"/>
          </w:pPr>
          <w:r w:rsidRPr="00450D0E">
            <w:rPr>
              <w:lang w:bidi="en-GB"/>
            </w:rP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99"/>
    <w:rsid w:val="00323D99"/>
    <w:rsid w:val="00572677"/>
    <w:rsid w:val="00C8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037F0B79245CABE02225F17F45979">
    <w:name w:val="D21037F0B79245CABE02225F17F45979"/>
  </w:style>
  <w:style w:type="paragraph" w:customStyle="1" w:styleId="DD9E6C4A5F6D4613923220C803F139C5">
    <w:name w:val="DD9E6C4A5F6D4613923220C803F139C5"/>
  </w:style>
  <w:style w:type="paragraph" w:customStyle="1" w:styleId="8F472E3B39004F17AA5FD3AAB647F2A7">
    <w:name w:val="8F472E3B39004F17AA5FD3AAB647F2A7"/>
  </w:style>
  <w:style w:type="paragraph" w:customStyle="1" w:styleId="254C76BCA79F404FBF8430FDC56630D4">
    <w:name w:val="254C76BCA79F404FBF8430FDC56630D4"/>
  </w:style>
  <w:style w:type="paragraph" w:customStyle="1" w:styleId="D86A7D70384641968F9C65A6B1660404">
    <w:name w:val="D86A7D70384641968F9C65A6B1660404"/>
  </w:style>
  <w:style w:type="paragraph" w:customStyle="1" w:styleId="8BD559882CDB4BEA9CCFA87874BB9A36">
    <w:name w:val="8BD559882CDB4BEA9CCFA87874BB9A36"/>
  </w:style>
  <w:style w:type="paragraph" w:customStyle="1" w:styleId="7050B45654C649B0BC840A57EEEC2EA9">
    <w:name w:val="7050B45654C649B0BC840A57EEEC2EA9"/>
  </w:style>
  <w:style w:type="paragraph" w:customStyle="1" w:styleId="560BC28B84F74D258118776DFE32945E">
    <w:name w:val="560BC28B84F74D258118776DFE32945E"/>
  </w:style>
  <w:style w:type="paragraph" w:customStyle="1" w:styleId="04AE60200A4D4FAF85B5566C1D210195">
    <w:name w:val="04AE60200A4D4FAF85B5566C1D210195"/>
  </w:style>
  <w:style w:type="paragraph" w:customStyle="1" w:styleId="11B31AA4A3134C19998358C748EAC186">
    <w:name w:val="11B31AA4A3134C19998358C748EAC186"/>
  </w:style>
  <w:style w:type="paragraph" w:customStyle="1" w:styleId="FBFE2B83C75A4C78A6FDC7F60D4E2451">
    <w:name w:val="FBFE2B83C75A4C78A6FDC7F60D4E2451"/>
  </w:style>
  <w:style w:type="paragraph" w:customStyle="1" w:styleId="DC521145F885480BA0B8D3CDBECFEDAF">
    <w:name w:val="DC521145F885480BA0B8D3CDBECFEDAF"/>
  </w:style>
  <w:style w:type="paragraph" w:customStyle="1" w:styleId="705909AD800A448FAA1DB5A7767E8AFE">
    <w:name w:val="705909AD800A448FAA1DB5A7767E8AFE"/>
  </w:style>
  <w:style w:type="paragraph" w:customStyle="1" w:styleId="709E0A82EF894DB1921107F030DB631C">
    <w:name w:val="709E0A82EF894DB1921107F030DB631C"/>
  </w:style>
  <w:style w:type="paragraph" w:customStyle="1" w:styleId="0E6CD9150803480E92B5322974FEBDA9">
    <w:name w:val="0E6CD9150803480E92B5322974FEBDA9"/>
  </w:style>
  <w:style w:type="paragraph" w:customStyle="1" w:styleId="1A3F682ED10A4589B6F7C9BD82F10278">
    <w:name w:val="1A3F682ED10A4589B6F7C9BD82F10278"/>
  </w:style>
  <w:style w:type="paragraph" w:customStyle="1" w:styleId="B222DD0D98D7454A85444F1057E42F9C">
    <w:name w:val="B222DD0D98D7454A85444F1057E42F9C"/>
  </w:style>
  <w:style w:type="paragraph" w:customStyle="1" w:styleId="2D6D5399EEBB410AA56167C2BFB2F605">
    <w:name w:val="2D6D5399EEBB410AA56167C2BFB2F605"/>
  </w:style>
  <w:style w:type="paragraph" w:customStyle="1" w:styleId="CFA319E499BE41709144528839514A0E">
    <w:name w:val="CFA319E499BE41709144528839514A0E"/>
  </w:style>
  <w:style w:type="paragraph" w:customStyle="1" w:styleId="1E16A3CF0BDF4EFC81A3D653917DA3DF">
    <w:name w:val="1E16A3CF0BDF4EFC81A3D653917DA3DF"/>
  </w:style>
  <w:style w:type="paragraph" w:customStyle="1" w:styleId="8415F51B4B554FF8BFAFFAC37A86D058">
    <w:name w:val="8415F51B4B554FF8BFAFFAC37A86D058"/>
  </w:style>
  <w:style w:type="paragraph" w:customStyle="1" w:styleId="282967F4BE324F7FA127F7A3F30CD17F">
    <w:name w:val="282967F4BE324F7FA127F7A3F30CD17F"/>
  </w:style>
  <w:style w:type="paragraph" w:customStyle="1" w:styleId="4E86B0D6865C4FD4BE7F0FF3C2B1B7B5">
    <w:name w:val="4E86B0D6865C4FD4BE7F0FF3C2B1B7B5"/>
  </w:style>
  <w:style w:type="paragraph" w:customStyle="1" w:styleId="3903C62306E74B31B60C3F8BED52677E">
    <w:name w:val="3903C62306E74B31B60C3F8BED52677E"/>
  </w:style>
  <w:style w:type="paragraph" w:customStyle="1" w:styleId="50B9B9A38F2F4C1FB43C97807AED195A">
    <w:name w:val="50B9B9A38F2F4C1FB43C97807AED195A"/>
  </w:style>
  <w:style w:type="paragraph" w:customStyle="1" w:styleId="3785C38D33664B4D9A6D323EFB503CFE">
    <w:name w:val="3785C38D33664B4D9A6D323EFB503CFE"/>
  </w:style>
  <w:style w:type="paragraph" w:customStyle="1" w:styleId="D19C81F8006E4B3CA775780026A84CAD">
    <w:name w:val="D19C81F8006E4B3CA775780026A84CAD"/>
  </w:style>
  <w:style w:type="paragraph" w:customStyle="1" w:styleId="593C08B99ABF4ECEA58922D97A3AA715">
    <w:name w:val="593C08B99ABF4ECEA58922D97A3AA715"/>
  </w:style>
  <w:style w:type="paragraph" w:customStyle="1" w:styleId="5274BEEA963542C69734DD63122B8A07">
    <w:name w:val="5274BEEA963542C69734DD63122B8A07"/>
  </w:style>
  <w:style w:type="paragraph" w:customStyle="1" w:styleId="DF0C669B369F48E8B03B8E435E211007">
    <w:name w:val="DF0C669B369F48E8B03B8E435E211007"/>
  </w:style>
  <w:style w:type="paragraph" w:customStyle="1" w:styleId="475AA30610B7409699AA70775215723E">
    <w:name w:val="475AA30610B7409699AA70775215723E"/>
  </w:style>
  <w:style w:type="paragraph" w:customStyle="1" w:styleId="045C16255FAD42A9AB3E10E1108DB926">
    <w:name w:val="045C16255FAD42A9AB3E10E1108DB926"/>
  </w:style>
  <w:style w:type="paragraph" w:customStyle="1" w:styleId="EE8103516D67407EA75AECC567FE16F8">
    <w:name w:val="EE8103516D67407EA75AECC567FE16F8"/>
  </w:style>
  <w:style w:type="paragraph" w:customStyle="1" w:styleId="E44FFD40A0CC4B5390083CCB5C230D06">
    <w:name w:val="E44FFD40A0CC4B5390083CCB5C230D06"/>
  </w:style>
  <w:style w:type="paragraph" w:customStyle="1" w:styleId="904AC42A80B845F99660675D1F1EFC79">
    <w:name w:val="904AC42A80B845F99660675D1F1EFC79"/>
  </w:style>
  <w:style w:type="paragraph" w:customStyle="1" w:styleId="0905ADC76D4E40588ECD0A4462093975">
    <w:name w:val="0905ADC76D4E40588ECD0A4462093975"/>
  </w:style>
  <w:style w:type="paragraph" w:customStyle="1" w:styleId="1E919225A7FC43709CE5E9DBBF00AD7C">
    <w:name w:val="1E919225A7FC43709CE5E9DBBF00AD7C"/>
    <w:rsid w:val="00323D99"/>
  </w:style>
  <w:style w:type="paragraph" w:customStyle="1" w:styleId="290DE2B2C52E4F33ADBE973211D72908">
    <w:name w:val="290DE2B2C52E4F33ADBE973211D72908"/>
    <w:rsid w:val="00323D99"/>
  </w:style>
  <w:style w:type="paragraph" w:customStyle="1" w:styleId="95C5C1339A864E4B92322C09807765BC">
    <w:name w:val="95C5C1339A864E4B92322C09807765BC"/>
    <w:rsid w:val="00323D99"/>
  </w:style>
  <w:style w:type="paragraph" w:customStyle="1" w:styleId="8A049BA58A47436AB27ACF4E339B4ABE">
    <w:name w:val="8A049BA58A47436AB27ACF4E339B4ABE"/>
    <w:rsid w:val="00323D99"/>
  </w:style>
  <w:style w:type="paragraph" w:customStyle="1" w:styleId="E09A511516504778B5FE00705C92810C">
    <w:name w:val="E09A511516504778B5FE00705C92810C"/>
    <w:rsid w:val="00323D99"/>
  </w:style>
  <w:style w:type="paragraph" w:customStyle="1" w:styleId="E74DAA2B3EF946BF823D48B9A09AF2DE">
    <w:name w:val="E74DAA2B3EF946BF823D48B9A09AF2DE"/>
    <w:rsid w:val="00323D99"/>
  </w:style>
  <w:style w:type="paragraph" w:customStyle="1" w:styleId="B6871E36B76941FEA76EAB9434AB4891">
    <w:name w:val="B6871E36B76941FEA76EAB9434AB4891"/>
    <w:rsid w:val="00323D99"/>
  </w:style>
  <w:style w:type="paragraph" w:customStyle="1" w:styleId="90F163B79E124343A21C87D7590A19D8">
    <w:name w:val="90F163B79E124343A21C87D7590A19D8"/>
    <w:rsid w:val="0032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CV</Template>
  <TotalTime>12</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Katie</dc:creator>
  <cp:keywords/>
  <cp:lastModifiedBy>Oliver, Katie</cp:lastModifiedBy>
  <cp:revision>3</cp:revision>
  <dcterms:created xsi:type="dcterms:W3CDTF">2025-03-04T21:02:00Z</dcterms:created>
  <dcterms:modified xsi:type="dcterms:W3CDTF">2025-03-04T21:14:00Z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